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778"/>
        <w:gridCol w:w="5022"/>
      </w:tblGrid>
      <w:tr w:rsidR="00D92B95" w:rsidTr="00B87B74">
        <w:tc>
          <w:tcPr>
            <w:tcW w:w="5008" w:type="dxa"/>
            <w:vAlign w:val="bottom"/>
          </w:tcPr>
          <w:p w:rsidR="00452156" w:rsidRDefault="00452156" w:rsidP="00452156">
            <w:pPr>
              <w:pStyle w:val="Title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323850</wp:posOffset>
                  </wp:positionV>
                  <wp:extent cx="1009650" cy="1228725"/>
                  <wp:effectExtent l="323850" t="323850" r="323850" b="333375"/>
                  <wp:wrapTight wrapText="bothSides">
                    <wp:wrapPolygon edited="0">
                      <wp:start x="3668" y="-5693"/>
                      <wp:lineTo x="-6113" y="-5023"/>
                      <wp:lineTo x="-6928" y="16409"/>
                      <wp:lineTo x="-6521" y="22102"/>
                      <wp:lineTo x="-815" y="26456"/>
                      <wp:lineTo x="-408" y="27126"/>
                      <wp:lineTo x="17932" y="27126"/>
                      <wp:lineTo x="18340" y="26456"/>
                      <wp:lineTo x="26898" y="22102"/>
                      <wp:lineTo x="28121" y="16409"/>
                      <wp:lineTo x="28121" y="335"/>
                      <wp:lineTo x="22008" y="-4688"/>
                      <wp:lineTo x="21600" y="-5693"/>
                      <wp:lineTo x="3668" y="-5693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oto.jpe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228725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007FAB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452156" w:rsidRPr="00452156" w:rsidRDefault="00452156" w:rsidP="00452156">
            <w:pPr>
              <w:pStyle w:val="Title"/>
              <w:rPr>
                <w:sz w:val="88"/>
                <w:szCs w:val="88"/>
              </w:rPr>
            </w:pPr>
            <w:r w:rsidRPr="00452156">
              <w:rPr>
                <w:sz w:val="88"/>
                <w:szCs w:val="88"/>
              </w:rPr>
              <w:t xml:space="preserve">Art </w:t>
            </w:r>
          </w:p>
          <w:p w:rsidR="00452156" w:rsidRPr="00452156" w:rsidRDefault="00452156" w:rsidP="00452156">
            <w:pPr>
              <w:pStyle w:val="Title"/>
              <w:rPr>
                <w:sz w:val="72"/>
                <w:szCs w:val="72"/>
              </w:rPr>
            </w:pPr>
            <w:r w:rsidRPr="00452156">
              <w:rPr>
                <w:sz w:val="88"/>
                <w:szCs w:val="88"/>
              </w:rPr>
              <w:t>Halimi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pPr w:leftFromText="180" w:rightFromText="180" w:vertAnchor="page" w:horzAnchor="margin" w:tblpY="646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88"/>
              <w:gridCol w:w="4046"/>
              <w:gridCol w:w="488"/>
            </w:tblGrid>
            <w:tr w:rsidR="00932D92" w:rsidRPr="009D0878" w:rsidTr="00452156">
              <w:tc>
                <w:tcPr>
                  <w:tcW w:w="4534" w:type="dxa"/>
                  <w:gridSpan w:val="2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53926" w:rsidRDefault="006E607C" w:rsidP="00452156">
                  <w:pPr>
                    <w:pStyle w:val="ContactInfo"/>
                    <w:ind w:left="-2880"/>
                    <w:rPr>
                      <w:b/>
                    </w:rPr>
                  </w:pPr>
                  <w:sdt>
                    <w:sdtPr>
                      <w:rPr>
                        <w:b/>
                      </w:rPr>
                      <w:alias w:val="Enter address:"/>
                      <w:tag w:val="Enter address:"/>
                      <w:id w:val="966779368"/>
                      <w:placeholder>
                        <w:docPart w:val="8C7397647E3248F79B93671384E1C936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80F26" w:rsidRPr="00953926">
                        <w:rPr>
                          <w:b/>
                        </w:rPr>
                        <w:t>Pris</w:t>
                      </w:r>
                      <w:r w:rsidR="00953926" w:rsidRPr="00953926">
                        <w:rPr>
                          <w:b/>
                        </w:rPr>
                        <w:t>h</w:t>
                      </w:r>
                      <w:r w:rsidR="00580F26" w:rsidRPr="00953926">
                        <w:rPr>
                          <w:b/>
                        </w:rPr>
                        <w:t>tina, Kosovo</w:t>
                      </w:r>
                    </w:sdtContent>
                  </w:sdt>
                </w:p>
              </w:tc>
              <w:tc>
                <w:tcPr>
                  <w:tcW w:w="488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4B00CD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452156">
              <w:sdt>
                <w:sdtPr>
                  <w:rPr>
                    <w:b/>
                  </w:rPr>
                  <w:alias w:val="Enter phone:"/>
                  <w:tag w:val="Enter phone:"/>
                  <w:id w:val="-1849400302"/>
                  <w:placeholder>
                    <w:docPart w:val="9E50FF4EA84C4FADBEE151B85B4938C8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534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:rsidR="00932D92" w:rsidRPr="00953926" w:rsidRDefault="00580F26" w:rsidP="00452156">
                      <w:pPr>
                        <w:pStyle w:val="ContactInfo"/>
                        <w:ind w:left="-2880"/>
                        <w:rPr>
                          <w:b/>
                        </w:rPr>
                      </w:pPr>
                      <w:r w:rsidRPr="00953926">
                        <w:rPr>
                          <w:b/>
                        </w:rPr>
                        <w:t>+38344257907</w:t>
                      </w:r>
                    </w:p>
                  </w:tc>
                </w:sdtContent>
              </w:sdt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E7BBB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452156">
              <w:sdt>
                <w:sdtPr>
                  <w:rPr>
                    <w:b/>
                  </w:rPr>
                  <w:alias w:val="Enter email:"/>
                  <w:tag w:val="Enter email:"/>
                  <w:id w:val="-675184368"/>
                  <w:placeholder>
                    <w:docPart w:val="D9D102AA105444ED8534BDF9EC09860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534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:rsidR="00932D92" w:rsidRPr="00953926" w:rsidRDefault="00580F26" w:rsidP="00452156">
                      <w:pPr>
                        <w:pStyle w:val="ContactInfo"/>
                        <w:ind w:left="-2880"/>
                        <w:rPr>
                          <w:b/>
                        </w:rPr>
                      </w:pPr>
                      <w:r w:rsidRPr="00953926">
                        <w:rPr>
                          <w:b/>
                        </w:rPr>
                        <w:t>arthalimi989@gmail.com</w:t>
                      </w:r>
                    </w:p>
                  </w:tc>
                </w:sdtContent>
              </w:sdt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61B396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452156">
              <w:sdt>
                <w:sdtPr>
                  <w:rPr>
                    <w:b/>
                  </w:rPr>
                  <w:alias w:val="Enter LinkedIn profile:"/>
                  <w:tag w:val="Enter LinkedIn profile:"/>
                  <w:id w:val="1102843699"/>
                  <w:placeholder>
                    <w:docPart w:val="8D083695FD5D4E21B62D0EF7C6446D48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534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:rsidR="00932D92" w:rsidRPr="00953926" w:rsidRDefault="00580F26" w:rsidP="00452156">
                      <w:pPr>
                        <w:pStyle w:val="ContactInfo"/>
                        <w:ind w:left="-2880"/>
                        <w:rPr>
                          <w:b/>
                        </w:rPr>
                      </w:pPr>
                      <w:r w:rsidRPr="00953926">
                        <w:rPr>
                          <w:b/>
                        </w:rPr>
                        <w:t>Art Halimi</w:t>
                      </w:r>
                    </w:p>
                  </w:tc>
                </w:sdtContent>
              </w:sdt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14C4D3" wp14:editId="6CCF9530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A23740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17103F" w:rsidRPr="009D0878" w:rsidTr="00452156">
              <w:tc>
                <w:tcPr>
                  <w:tcW w:w="4534" w:type="dxa"/>
                  <w:gridSpan w:val="2"/>
                  <w:tcMar>
                    <w:left w:w="720" w:type="dxa"/>
                    <w:right w:w="29" w:type="dxa"/>
                  </w:tcMar>
                </w:tcPr>
                <w:p w:rsidR="0017103F" w:rsidRDefault="000E4B86" w:rsidP="00452156">
                  <w:pPr>
                    <w:pStyle w:val="ContactInfo"/>
                    <w:ind w:left="-2880"/>
                    <w:rPr>
                      <w:b/>
                    </w:rPr>
                  </w:pPr>
                  <w:hyperlink r:id="rId11" w:history="1">
                    <w:r w:rsidRPr="000E4B86">
                      <w:rPr>
                        <w:rStyle w:val="Hyperlink"/>
                      </w:rPr>
                      <w:t>https://arthali</w:t>
                    </w:r>
                    <w:r w:rsidRPr="000E4B86">
                      <w:rPr>
                        <w:rStyle w:val="Hyperlink"/>
                      </w:rPr>
                      <w:t>m</w:t>
                    </w:r>
                    <w:r w:rsidRPr="000E4B86">
                      <w:rPr>
                        <w:rStyle w:val="Hyperlink"/>
                      </w:rPr>
                      <w:t>i.netli</w:t>
                    </w:r>
                    <w:r w:rsidRPr="000E4B86">
                      <w:rPr>
                        <w:rStyle w:val="Hyperlink"/>
                      </w:rPr>
                      <w:t>f</w:t>
                    </w:r>
                    <w:r w:rsidRPr="000E4B86">
                      <w:rPr>
                        <w:rStyle w:val="Hyperlink"/>
                      </w:rPr>
                      <w:t>y.app/</w:t>
                    </w:r>
                  </w:hyperlink>
                </w:p>
              </w:tc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:rsidR="0017103F" w:rsidRPr="009C4F2F" w:rsidRDefault="009C4F2F" w:rsidP="009C4F2F">
                  <w:pPr>
                    <w:pStyle w:val="Icons"/>
                    <w:jc w:val="left"/>
                    <w:rPr>
                      <w:b/>
                      <w:noProof/>
                      <w:color w:val="1A8FAA"/>
                      <w:sz w:val="16"/>
                      <w:szCs w:val="16"/>
                    </w:rPr>
                  </w:pPr>
                  <w:r>
                    <w:rPr>
                      <w:rFonts w:ascii="Segoe UI Symbol" w:hAnsi="Segoe UI Symbol" w:cs="Segoe UI Symbol"/>
                      <w:b/>
                      <w:noProof/>
                      <w:color w:val="1A8FAA"/>
                    </w:rPr>
                    <w:t xml:space="preserve">  </w:t>
                  </w:r>
                  <w:r w:rsidR="0017103F" w:rsidRPr="009C4F2F">
                    <w:rPr>
                      <w:rFonts w:ascii="Segoe UI Symbol" w:hAnsi="Segoe UI Symbol" w:cs="Segoe UI Symbol"/>
                      <w:b/>
                      <w:noProof/>
                      <w:color w:val="1A8FAA"/>
                      <w:szCs w:val="16"/>
                    </w:rPr>
                    <w:t>🌐</w:t>
                  </w:r>
                </w:p>
              </w:tc>
            </w:tr>
            <w:tr w:rsidR="003603BB" w:rsidRPr="009D0878" w:rsidTr="00452156">
              <w:trPr>
                <w:gridAfter w:val="2"/>
                <w:wAfter w:w="4534" w:type="dxa"/>
              </w:trPr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:rsidR="003603BB" w:rsidRPr="009D0878" w:rsidRDefault="003603BB" w:rsidP="00452156">
                  <w:pPr>
                    <w:pStyle w:val="Icons"/>
                    <w:ind w:left="-2880"/>
                    <w:jc w:val="left"/>
                  </w:pP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Pr="000E4B86" w:rsidRDefault="00580F26">
      <w:pPr>
        <w:rPr>
          <w:b/>
          <w:color w:val="262626" w:themeColor="text1" w:themeTint="D9"/>
        </w:rPr>
      </w:pPr>
      <w:r w:rsidRPr="000E4B86">
        <w:rPr>
          <w:b/>
          <w:color w:val="262626" w:themeColor="text1" w:themeTint="D9"/>
        </w:rPr>
        <w:t xml:space="preserve">A dedicated Web Developer, with experience in managing IT operations and developing dynamic web applications. Proficient in ReactJS, NodeJS and TailwindCSS, with a strong background both in frontend and backend development. Known for creating customized technology solutions and improving user experiences. Seeking to leverage my skills </w:t>
      </w:r>
      <w:bookmarkStart w:id="0" w:name="_GoBack"/>
      <w:bookmarkEnd w:id="0"/>
      <w:r w:rsidRPr="000E4B86">
        <w:rPr>
          <w:b/>
          <w:color w:val="262626" w:themeColor="text1" w:themeTint="D9"/>
        </w:rPr>
        <w:t>and knowledge in a challenging role.</w:t>
      </w:r>
    </w:p>
    <w:p w:rsidR="00452156" w:rsidRDefault="00452156" w:rsidP="00AD13CB">
      <w:pPr>
        <w:pStyle w:val="Heading1"/>
      </w:pPr>
    </w:p>
    <w:p w:rsidR="00AD13CB" w:rsidRDefault="006E607C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506E8E4A35864754AB4470E49958A420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34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7"/>
        <w:gridCol w:w="5767"/>
      </w:tblGrid>
      <w:tr w:rsidR="005B1D68" w:rsidTr="00452156">
        <w:trPr>
          <w:trHeight w:val="3853"/>
        </w:trPr>
        <w:tc>
          <w:tcPr>
            <w:tcW w:w="5767" w:type="dxa"/>
          </w:tcPr>
          <w:p w:rsidR="000E4B86" w:rsidRPr="009479CD" w:rsidRDefault="00580F26" w:rsidP="009479CD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r w:rsidRPr="00580F26">
              <w:rPr>
                <w:b/>
              </w:rPr>
              <w:t>Frontend development</w:t>
            </w:r>
            <w:r>
              <w:rPr>
                <w:b/>
              </w:rPr>
              <w:t xml:space="preserve">: </w:t>
            </w:r>
            <w:r>
              <w:t xml:space="preserve">Proficient in </w:t>
            </w:r>
            <w:r w:rsidRPr="009479CD">
              <w:rPr>
                <w:b/>
              </w:rPr>
              <w:t>ReactJS</w:t>
            </w:r>
            <w:r>
              <w:t xml:space="preserve"> </w:t>
            </w:r>
            <w:r w:rsidR="000E4B86">
              <w:t xml:space="preserve">and </w:t>
            </w:r>
            <w:r w:rsidR="000E4B86" w:rsidRPr="009479CD">
              <w:rPr>
                <w:b/>
              </w:rPr>
              <w:t>NextJS</w:t>
            </w:r>
            <w:r w:rsidR="000E4B86">
              <w:t xml:space="preserve"> </w:t>
            </w:r>
            <w:r>
              <w:t>for dynamic web applications.</w:t>
            </w:r>
          </w:p>
          <w:p w:rsidR="000E4B86" w:rsidRDefault="00580F26" w:rsidP="009479CD">
            <w:pPr>
              <w:pStyle w:val="ListBullet"/>
              <w:numPr>
                <w:ilvl w:val="0"/>
                <w:numId w:val="4"/>
              </w:numPr>
            </w:pPr>
            <w:r w:rsidRPr="00580F26">
              <w:rPr>
                <w:b/>
              </w:rPr>
              <w:t>Backend development:</w:t>
            </w:r>
            <w:r>
              <w:t xml:space="preserve"> Experienced with </w:t>
            </w:r>
            <w:r w:rsidRPr="009479CD">
              <w:rPr>
                <w:b/>
              </w:rPr>
              <w:t>NodeJS</w:t>
            </w:r>
            <w:r>
              <w:t xml:space="preserve"> and </w:t>
            </w:r>
            <w:r w:rsidRPr="009479CD">
              <w:rPr>
                <w:b/>
              </w:rPr>
              <w:t>ExpressJS</w:t>
            </w:r>
            <w:r>
              <w:t xml:space="preserve"> for server-side development.</w:t>
            </w:r>
          </w:p>
          <w:p w:rsidR="000E4B86" w:rsidRDefault="00580F26" w:rsidP="009479CD">
            <w:pPr>
              <w:pStyle w:val="ListBullet"/>
              <w:numPr>
                <w:ilvl w:val="0"/>
                <w:numId w:val="4"/>
              </w:numPr>
            </w:pPr>
            <w:r w:rsidRPr="00580F26">
              <w:rPr>
                <w:b/>
              </w:rPr>
              <w:t>Responsive UI design:</w:t>
            </w:r>
            <w:r>
              <w:t xml:space="preserve"> Adept in </w:t>
            </w:r>
            <w:r w:rsidRPr="009479CD">
              <w:rPr>
                <w:b/>
              </w:rPr>
              <w:t>HTML</w:t>
            </w:r>
            <w:r>
              <w:t xml:space="preserve">, </w:t>
            </w:r>
            <w:r w:rsidRPr="009479CD">
              <w:rPr>
                <w:b/>
              </w:rPr>
              <w:t>CSS</w:t>
            </w:r>
            <w:r w:rsidR="000E4B86">
              <w:t xml:space="preserve">, </w:t>
            </w:r>
            <w:r w:rsidR="000E4B86" w:rsidRPr="009479CD">
              <w:rPr>
                <w:b/>
              </w:rPr>
              <w:t>JavaScript</w:t>
            </w:r>
            <w:r>
              <w:t xml:space="preserve"> and </w:t>
            </w:r>
            <w:r w:rsidRPr="009479CD">
              <w:rPr>
                <w:b/>
              </w:rPr>
              <w:t>TailwindCSS</w:t>
            </w:r>
            <w:r w:rsidR="000E4B86">
              <w:t xml:space="preserve"> </w:t>
            </w:r>
            <w:r w:rsidR="000E4B86">
              <w:t>for creating cl</w:t>
            </w:r>
            <w:r w:rsidR="000E4B86">
              <w:t>ean, responsive user interfaces</w:t>
            </w:r>
            <w:r>
              <w:t>.</w:t>
            </w:r>
          </w:p>
          <w:p w:rsidR="000E4B86" w:rsidRDefault="00580F26" w:rsidP="009479CD">
            <w:pPr>
              <w:pStyle w:val="ListBullet"/>
              <w:numPr>
                <w:ilvl w:val="0"/>
                <w:numId w:val="4"/>
              </w:numPr>
            </w:pPr>
            <w:r>
              <w:rPr>
                <w:b/>
              </w:rPr>
              <w:t>Interactive frontend:</w:t>
            </w:r>
            <w:r>
              <w:t xml:space="preserve"> Strong in </w:t>
            </w:r>
            <w:r w:rsidRPr="009479CD">
              <w:rPr>
                <w:b/>
              </w:rPr>
              <w:t>ThreeJS</w:t>
            </w:r>
            <w:r>
              <w:t xml:space="preserve"> for </w:t>
            </w:r>
            <w:r w:rsidR="000E4B86">
              <w:t>creating 3D animations and interactive functionalities in web applications.</w:t>
            </w:r>
          </w:p>
          <w:p w:rsidR="000E4B86" w:rsidRPr="009479CD" w:rsidRDefault="000E4B86" w:rsidP="009479CD">
            <w:pPr>
              <w:pStyle w:val="ListBullet"/>
              <w:numPr>
                <w:ilvl w:val="0"/>
                <w:numId w:val="4"/>
              </w:numPr>
            </w:pPr>
            <w:r>
              <w:rPr>
                <w:b/>
              </w:rPr>
              <w:t>Database management:</w:t>
            </w:r>
            <w:r>
              <w:t xml:space="preserve"> Skilled in </w:t>
            </w:r>
            <w:r w:rsidRPr="009479CD">
              <w:rPr>
                <w:b/>
              </w:rPr>
              <w:t>MySQL</w:t>
            </w:r>
            <w:r>
              <w:t xml:space="preserve"> and </w:t>
            </w:r>
            <w:r w:rsidRPr="009479CD">
              <w:rPr>
                <w:b/>
              </w:rPr>
              <w:t>MongoDB</w:t>
            </w:r>
            <w:r>
              <w:t xml:space="preserve"> for efficient data handling.</w:t>
            </w:r>
          </w:p>
          <w:p w:rsidR="000E4B86" w:rsidRPr="004937AE" w:rsidRDefault="000E4B86" w:rsidP="00580F26">
            <w:pPr>
              <w:pStyle w:val="ListBullet"/>
              <w:numPr>
                <w:ilvl w:val="0"/>
                <w:numId w:val="4"/>
              </w:numPr>
            </w:pPr>
            <w:r>
              <w:rPr>
                <w:rStyle w:val="Strong"/>
              </w:rPr>
              <w:t>Version Control</w:t>
            </w:r>
            <w:r>
              <w:t xml:space="preserve">: Proficient with </w:t>
            </w:r>
            <w:r>
              <w:rPr>
                <w:rStyle w:val="Strong"/>
              </w:rPr>
              <w:t>Git</w:t>
            </w:r>
            <w:r w:rsidR="009479CD">
              <w:rPr>
                <w:rStyle w:val="Strong"/>
              </w:rPr>
              <w:t xml:space="preserve"> </w:t>
            </w:r>
            <w:r w:rsidR="009479CD" w:rsidRPr="009479CD">
              <w:rPr>
                <w:rStyle w:val="Strong"/>
                <w:b w:val="0"/>
              </w:rPr>
              <w:t>and</w:t>
            </w:r>
            <w:r w:rsidR="009479CD">
              <w:rPr>
                <w:rStyle w:val="Strong"/>
              </w:rPr>
              <w:t xml:space="preserve"> Github Desktop</w:t>
            </w:r>
            <w:r>
              <w:t xml:space="preserve"> for efficient code collaboration and version management in projects.</w:t>
            </w:r>
          </w:p>
        </w:tc>
        <w:tc>
          <w:tcPr>
            <w:tcW w:w="5767" w:type="dxa"/>
            <w:tcMar>
              <w:left w:w="360" w:type="dxa"/>
              <w:right w:w="0" w:type="dxa"/>
            </w:tcMar>
          </w:tcPr>
          <w:p w:rsidR="005B1D68" w:rsidRDefault="001F6E3D" w:rsidP="00BC7376">
            <w:pPr>
              <w:pStyle w:val="ListBullet"/>
            </w:pPr>
            <w:r>
              <w:t>Critical thinking</w:t>
            </w:r>
          </w:p>
          <w:p w:rsidR="00752315" w:rsidRDefault="001F6E3D" w:rsidP="00BC7376">
            <w:pPr>
              <w:pStyle w:val="ListBullet"/>
            </w:pPr>
            <w:r>
              <w:t>Attention to detail</w:t>
            </w:r>
          </w:p>
          <w:p w:rsidR="00752315" w:rsidRDefault="001F6E3D" w:rsidP="001F6E3D">
            <w:pPr>
              <w:pStyle w:val="ListBullet"/>
            </w:pPr>
            <w:r>
              <w:t xml:space="preserve">Creativity </w:t>
            </w:r>
          </w:p>
          <w:p w:rsidR="001F6E3D" w:rsidRDefault="001F6E3D" w:rsidP="001F6E3D">
            <w:pPr>
              <w:pStyle w:val="ListBullet"/>
            </w:pPr>
            <w:r>
              <w:t>Time management</w:t>
            </w:r>
          </w:p>
          <w:p w:rsidR="001F6E3D" w:rsidRPr="004937AE" w:rsidRDefault="001F6E3D" w:rsidP="001F6E3D">
            <w:pPr>
              <w:pStyle w:val="ListBullet"/>
            </w:pPr>
            <w:r>
              <w:t>Adaptibility</w:t>
            </w:r>
          </w:p>
        </w:tc>
      </w:tr>
    </w:tbl>
    <w:p w:rsidR="00452156" w:rsidRDefault="00452156" w:rsidP="004937AE">
      <w:pPr>
        <w:pStyle w:val="Heading1"/>
      </w:pPr>
    </w:p>
    <w:p w:rsidR="005B1D68" w:rsidRDefault="006E607C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946C7B3277984FF9A221B6C5BCCC9EA7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23705D" w:rsidRPr="00D413F9" w:rsidRDefault="000E4B86" w:rsidP="00D413F9">
      <w:pPr>
        <w:pStyle w:val="Heading3"/>
      </w:pPr>
      <w:r>
        <w:t>JUNE 2019</w:t>
      </w:r>
      <w:r w:rsidR="00580F26">
        <w:t xml:space="preserve"> – AUGUST 2020</w:t>
      </w:r>
    </w:p>
    <w:p w:rsidR="0023705D" w:rsidRDefault="00580F26" w:rsidP="00513EFC">
      <w:pPr>
        <w:pStyle w:val="Heading2"/>
        <w:rPr>
          <w:rStyle w:val="Emphasis"/>
        </w:rPr>
      </w:pPr>
      <w:r>
        <w:t>IT Manager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BlackSn0w, Gjilan</w:t>
      </w:r>
    </w:p>
    <w:p w:rsidR="00580F26" w:rsidRDefault="00580F26" w:rsidP="00513EFC">
      <w:pPr>
        <w:pStyle w:val="ListBullet"/>
      </w:pPr>
      <w:r w:rsidRPr="00580F26">
        <w:rPr>
          <w:b/>
        </w:rPr>
        <w:t>Sales management</w:t>
      </w:r>
      <w:r>
        <w:t>: Managed product sales, providing tailored technology solutions to customers.</w:t>
      </w:r>
    </w:p>
    <w:p w:rsidR="00580F26" w:rsidRPr="00580F26" w:rsidRDefault="00580F26" w:rsidP="00953926">
      <w:pPr>
        <w:pStyle w:val="ListBullet"/>
        <w:numPr>
          <w:ilvl w:val="0"/>
          <w:numId w:val="0"/>
        </w:numPr>
        <w:ind w:left="360"/>
        <w:rPr>
          <w:rStyle w:val="Emphasis"/>
          <w:iCs w:val="0"/>
        </w:rPr>
      </w:pPr>
      <w:r>
        <w:rPr>
          <w:b/>
        </w:rPr>
        <w:t>Key result</w:t>
      </w:r>
      <w:r w:rsidRPr="00580F26">
        <w:t>:</w:t>
      </w:r>
      <w:r>
        <w:t xml:space="preserve"> Increased product sales through effective customer engagement. </w:t>
      </w:r>
    </w:p>
    <w:p w:rsidR="00580F26" w:rsidRDefault="00580F26" w:rsidP="00513EFC">
      <w:pPr>
        <w:pStyle w:val="ListBullet"/>
      </w:pPr>
      <w:r>
        <w:rPr>
          <w:b/>
        </w:rPr>
        <w:t>Computer Repairs &amp; Troubleshooting</w:t>
      </w:r>
      <w:r>
        <w:t>: Repaired computers and resolved software issues.</w:t>
      </w:r>
    </w:p>
    <w:p w:rsidR="00580F26" w:rsidRDefault="00580F26" w:rsidP="001E1414">
      <w:pPr>
        <w:pStyle w:val="ListBullet"/>
        <w:numPr>
          <w:ilvl w:val="0"/>
          <w:numId w:val="0"/>
        </w:numPr>
        <w:ind w:left="360"/>
      </w:pPr>
      <w:r w:rsidRPr="00580F26">
        <w:rPr>
          <w:b/>
        </w:rPr>
        <w:t>Key result</w:t>
      </w:r>
      <w:r w:rsidRPr="00580F26">
        <w:t>:</w:t>
      </w:r>
      <w:r>
        <w:t xml:space="preserve"> Successfully addressed numerous technical issues, enhancing customer satisfaction. </w:t>
      </w:r>
    </w:p>
    <w:p w:rsidR="00953926" w:rsidRPr="00513EFC" w:rsidRDefault="00953926" w:rsidP="00580F26">
      <w:pPr>
        <w:pStyle w:val="ListBullet"/>
        <w:numPr>
          <w:ilvl w:val="0"/>
          <w:numId w:val="0"/>
        </w:numPr>
        <w:ind w:left="360"/>
      </w:pPr>
    </w:p>
    <w:p w:rsidR="009479CD" w:rsidRPr="00D413F9" w:rsidRDefault="009479CD" w:rsidP="009479CD">
      <w:pPr>
        <w:pStyle w:val="Heading3"/>
      </w:pPr>
      <w:r>
        <w:lastRenderedPageBreak/>
        <w:t>JUNE 202</w:t>
      </w:r>
      <w:r w:rsidR="00B87B74">
        <w:t>1</w:t>
      </w:r>
      <w:r>
        <w:t xml:space="preserve"> – april 2024</w:t>
      </w:r>
    </w:p>
    <w:p w:rsidR="009479CD" w:rsidRDefault="009479CD" w:rsidP="009479CD">
      <w:pPr>
        <w:pStyle w:val="Heading2"/>
        <w:rPr>
          <w:rStyle w:val="Emphasis"/>
        </w:rPr>
      </w:pPr>
      <w:r>
        <w:t>Web Developer /</w:t>
      </w:r>
      <w:r w:rsidRPr="00513EFC">
        <w:t xml:space="preserve"> </w:t>
      </w:r>
      <w:r>
        <w:rPr>
          <w:rStyle w:val="Emphasis"/>
        </w:rPr>
        <w:t>Freelance</w:t>
      </w:r>
    </w:p>
    <w:p w:rsidR="009479CD" w:rsidRDefault="009479CD" w:rsidP="009479CD">
      <w:pPr>
        <w:pStyle w:val="ListBullet"/>
      </w:pPr>
      <w:r>
        <w:rPr>
          <w:rStyle w:val="Strong"/>
        </w:rPr>
        <w:t>Custom Business Websites</w:t>
      </w:r>
      <w:r>
        <w:t>: Managed product sales, providing tailored technology solutions to customers.</w:t>
      </w:r>
    </w:p>
    <w:p w:rsidR="009479CD" w:rsidRDefault="009479CD" w:rsidP="00B87B74">
      <w:pPr>
        <w:pStyle w:val="ListBullet"/>
        <w:numPr>
          <w:ilvl w:val="0"/>
          <w:numId w:val="0"/>
        </w:numPr>
        <w:ind w:left="360"/>
      </w:pPr>
      <w:r>
        <w:rPr>
          <w:b/>
        </w:rPr>
        <w:t>Tech Stack</w:t>
      </w:r>
      <w:r w:rsidRPr="00580F26">
        <w:t>:</w:t>
      </w:r>
      <w:r>
        <w:t xml:space="preserve"> ReactJS, TailwindCSS, Vite.</w:t>
      </w:r>
    </w:p>
    <w:p w:rsidR="00452156" w:rsidRPr="00B87B74" w:rsidRDefault="00452156" w:rsidP="00B87B74">
      <w:pPr>
        <w:pStyle w:val="ListBullet"/>
        <w:numPr>
          <w:ilvl w:val="0"/>
          <w:numId w:val="0"/>
        </w:numPr>
        <w:ind w:left="360"/>
      </w:pPr>
    </w:p>
    <w:p w:rsidR="00D413F9" w:rsidRPr="00D413F9" w:rsidRDefault="00580F26" w:rsidP="00D413F9">
      <w:pPr>
        <w:pStyle w:val="Heading3"/>
      </w:pPr>
      <w:r>
        <w:t>April 2024 – july 2024</w:t>
      </w:r>
    </w:p>
    <w:p w:rsidR="00D413F9" w:rsidRPr="00513EFC" w:rsidRDefault="00580F26" w:rsidP="00513EFC">
      <w:pPr>
        <w:pStyle w:val="Heading2"/>
      </w:pPr>
      <w:r>
        <w:t>Frontend Developer Intern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StarLabs (Remote)</w:t>
      </w:r>
    </w:p>
    <w:p w:rsidR="00580F26" w:rsidRDefault="00580F26" w:rsidP="00580F26">
      <w:pPr>
        <w:pStyle w:val="ListBullet"/>
      </w:pPr>
      <w:r>
        <w:rPr>
          <w:b/>
        </w:rPr>
        <w:t>LMS Development</w:t>
      </w:r>
      <w:r>
        <w:t>: Developed a fully functional Learning Management System (LMS)</w:t>
      </w:r>
    </w:p>
    <w:p w:rsidR="00580F26" w:rsidRPr="00580F26" w:rsidRDefault="00580F26" w:rsidP="00953926">
      <w:pPr>
        <w:pStyle w:val="ListBullet"/>
        <w:numPr>
          <w:ilvl w:val="0"/>
          <w:numId w:val="0"/>
        </w:numPr>
        <w:ind w:left="360"/>
        <w:rPr>
          <w:rStyle w:val="Emphasis"/>
          <w:iCs w:val="0"/>
        </w:rPr>
      </w:pPr>
      <w:r>
        <w:rPr>
          <w:b/>
        </w:rPr>
        <w:t>Tech Stack</w:t>
      </w:r>
      <w:r w:rsidRPr="00580F26">
        <w:t>:</w:t>
      </w:r>
      <w:r>
        <w:t xml:space="preserve"> ReactJS,</w:t>
      </w:r>
      <w:r w:rsidRPr="00580F26">
        <w:t xml:space="preserve"> </w:t>
      </w:r>
      <w:r>
        <w:t>TailwindCSS, Express, NodeJS, MySQL.</w:t>
      </w:r>
    </w:p>
    <w:p w:rsidR="00580F26" w:rsidRDefault="00580F26" w:rsidP="00580F26">
      <w:pPr>
        <w:pStyle w:val="ListBullet"/>
      </w:pPr>
      <w:r w:rsidRPr="00580F26">
        <w:rPr>
          <w:b/>
        </w:rPr>
        <w:t>UI/UX Enhancement</w:t>
      </w:r>
      <w:r>
        <w:t>: Designed and implemented user-friendly interfaces.</w:t>
      </w:r>
    </w:p>
    <w:p w:rsidR="00580F26" w:rsidRDefault="00580F26" w:rsidP="00953926">
      <w:pPr>
        <w:pStyle w:val="ListBullet"/>
        <w:numPr>
          <w:ilvl w:val="0"/>
          <w:numId w:val="0"/>
        </w:numPr>
        <w:ind w:left="360"/>
      </w:pPr>
      <w:r>
        <w:rPr>
          <w:b/>
        </w:rPr>
        <w:t>Tech Stack</w:t>
      </w:r>
      <w:r w:rsidRPr="00580F26">
        <w:t>:</w:t>
      </w:r>
      <w:r>
        <w:t xml:space="preserve"> ReactJS,</w:t>
      </w:r>
      <w:r w:rsidRPr="00580F26">
        <w:t xml:space="preserve"> </w:t>
      </w:r>
      <w:r>
        <w:t>TailwindCSS.</w:t>
      </w:r>
    </w:p>
    <w:p w:rsidR="00580F26" w:rsidRDefault="00580F26" w:rsidP="00580F26">
      <w:pPr>
        <w:pStyle w:val="ListBullet"/>
      </w:pPr>
      <w:r>
        <w:rPr>
          <w:rStyle w:val="Strong"/>
        </w:rPr>
        <w:t>Backend Development</w:t>
      </w:r>
      <w:r>
        <w:t>: Integrated backend services for seamless functionality.</w:t>
      </w:r>
    </w:p>
    <w:p w:rsidR="00580F26" w:rsidRDefault="00580F26" w:rsidP="00580F26">
      <w:pPr>
        <w:pStyle w:val="ListBullet"/>
        <w:numPr>
          <w:ilvl w:val="0"/>
          <w:numId w:val="0"/>
        </w:numPr>
        <w:ind w:left="360"/>
      </w:pPr>
      <w:r>
        <w:rPr>
          <w:b/>
        </w:rPr>
        <w:t>Tech Stack</w:t>
      </w:r>
      <w:r w:rsidRPr="00580F26">
        <w:t>:</w:t>
      </w:r>
      <w:r>
        <w:t xml:space="preserve">  Express, NodeJS, MySQL.</w:t>
      </w:r>
    </w:p>
    <w:p w:rsidR="0037268D" w:rsidRDefault="0037268D" w:rsidP="00953926">
      <w:pPr>
        <w:pStyle w:val="ListBullet"/>
      </w:pPr>
      <w:r w:rsidRPr="0037268D">
        <w:rPr>
          <w:b/>
        </w:rPr>
        <w:t>Agile Collaboration</w:t>
      </w:r>
      <w:r>
        <w:t>: Worked in an agile environment with designers and project managers.</w:t>
      </w:r>
    </w:p>
    <w:p w:rsidR="0037268D" w:rsidRDefault="0037268D" w:rsidP="0037268D">
      <w:pPr>
        <w:pStyle w:val="ListBullet"/>
      </w:pPr>
      <w:r w:rsidRPr="0037268D">
        <w:rPr>
          <w:b/>
        </w:rPr>
        <w:t>Bug Fixing</w:t>
      </w:r>
      <w:r>
        <w:t>: Identified and resolved critical bugs, improving application stability.</w:t>
      </w:r>
    </w:p>
    <w:p w:rsidR="00953926" w:rsidRDefault="00953926" w:rsidP="009479CD">
      <w:pPr>
        <w:pStyle w:val="ListBullet"/>
        <w:numPr>
          <w:ilvl w:val="0"/>
          <w:numId w:val="0"/>
        </w:numPr>
      </w:pPr>
    </w:p>
    <w:p w:rsidR="00452156" w:rsidRDefault="00452156" w:rsidP="00725CB5">
      <w:pPr>
        <w:pStyle w:val="Heading1"/>
      </w:pPr>
    </w:p>
    <w:p w:rsidR="0070237E" w:rsidRDefault="006E607C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4D484EA3EBAA4F46BECC54D9C9657217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70237E" w:rsidRDefault="0037268D" w:rsidP="0070237E">
      <w:pPr>
        <w:pStyle w:val="Heading3"/>
      </w:pPr>
      <w:r>
        <w:t>october 2021 - prESENT</w:t>
      </w:r>
    </w:p>
    <w:p w:rsidR="0070237E" w:rsidRDefault="0037268D" w:rsidP="00513EFC">
      <w:pPr>
        <w:pStyle w:val="Heading2"/>
        <w:rPr>
          <w:rStyle w:val="Emphasis"/>
        </w:rPr>
      </w:pPr>
      <w:r>
        <w:t>B.S. in Computer Science &amp; Engineering</w:t>
      </w:r>
      <w:r w:rsidR="00E03F71">
        <w:t xml:space="preserve"> </w:t>
      </w:r>
      <w:r w:rsidR="0095272C">
        <w:t>/</w:t>
      </w:r>
      <w:r>
        <w:t xml:space="preserve"> </w:t>
      </w:r>
      <w:r>
        <w:rPr>
          <w:rStyle w:val="Emphasis"/>
        </w:rPr>
        <w:t>University of Business and Technology, Pris</w:t>
      </w:r>
      <w:r w:rsidR="00953926">
        <w:rPr>
          <w:rStyle w:val="Emphasis"/>
        </w:rPr>
        <w:t>h</w:t>
      </w:r>
      <w:r>
        <w:rPr>
          <w:rStyle w:val="Emphasis"/>
        </w:rPr>
        <w:t>tina, KS</w:t>
      </w:r>
    </w:p>
    <w:p w:rsidR="0037268D" w:rsidRPr="00953926" w:rsidRDefault="0037268D" w:rsidP="00953926">
      <w:pPr>
        <w:pStyle w:val="ListBullet"/>
        <w:rPr>
          <w:rStyle w:val="Emphasis"/>
          <w:iCs w:val="0"/>
        </w:rPr>
      </w:pPr>
      <w:r>
        <w:rPr>
          <w:rStyle w:val="Strong"/>
        </w:rPr>
        <w:t>Relevant Coursework:</w:t>
      </w:r>
      <w:r>
        <w:t xml:space="preserve"> Data Structures, Algorithms, Database Systems, Software Engineering, Web Development, Operating Systems, Computer Architecture.</w:t>
      </w:r>
    </w:p>
    <w:p w:rsidR="0070237E" w:rsidRDefault="0037268D" w:rsidP="0037268D">
      <w:pPr>
        <w:pStyle w:val="ListBullet"/>
      </w:pPr>
      <w:r>
        <w:rPr>
          <w:b/>
        </w:rPr>
        <w:t>Projects</w:t>
      </w:r>
      <w:r w:rsidRPr="0037268D">
        <w:rPr>
          <w:b/>
        </w:rPr>
        <w:t>:</w:t>
      </w:r>
      <w:r>
        <w:t xml:space="preserve"> Actively participated in group projects, enhancing teamwork and project management skills.</w:t>
      </w:r>
    </w:p>
    <w:p w:rsidR="00953926" w:rsidRPr="0070237E" w:rsidRDefault="00953926" w:rsidP="00953926">
      <w:pPr>
        <w:pStyle w:val="ListBullet"/>
        <w:numPr>
          <w:ilvl w:val="0"/>
          <w:numId w:val="0"/>
        </w:numPr>
        <w:ind w:left="360"/>
      </w:pPr>
    </w:p>
    <w:p w:rsidR="00452156" w:rsidRDefault="00452156" w:rsidP="009479CD">
      <w:pPr>
        <w:pStyle w:val="Heading1"/>
      </w:pPr>
    </w:p>
    <w:p w:rsidR="009479CD" w:rsidRDefault="009479CD" w:rsidP="009479CD">
      <w:pPr>
        <w:pStyle w:val="Heading1"/>
      </w:pPr>
      <w:r>
        <w:t>Languages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400"/>
        <w:gridCol w:w="5400"/>
      </w:tblGrid>
      <w:tr w:rsidR="009479CD" w:rsidTr="00445295">
        <w:tc>
          <w:tcPr>
            <w:tcW w:w="4680" w:type="dxa"/>
          </w:tcPr>
          <w:p w:rsidR="009479CD" w:rsidRPr="009479CD" w:rsidRDefault="009479CD" w:rsidP="0044529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9479CD" w:rsidRPr="009479CD" w:rsidRDefault="009479CD" w:rsidP="0044529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</w:p>
        </w:tc>
      </w:tr>
      <w:tr w:rsidR="009479CD" w:rsidRPr="001F6E3D" w:rsidTr="00445295">
        <w:trPr>
          <w:gridAfter w:val="1"/>
          <w:wAfter w:w="4680" w:type="dxa"/>
        </w:trPr>
        <w:tc>
          <w:tcPr>
            <w:tcW w:w="4680" w:type="dxa"/>
          </w:tcPr>
          <w:p w:rsidR="009479CD" w:rsidRPr="009479CD" w:rsidRDefault="009479CD" w:rsidP="00445295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r>
              <w:rPr>
                <w:rStyle w:val="Strong"/>
              </w:rPr>
              <w:t>Albanian</w:t>
            </w:r>
            <w:r>
              <w:t>: Native proficiency (written and spoken).</w:t>
            </w:r>
          </w:p>
          <w:p w:rsidR="009479CD" w:rsidRPr="009479CD" w:rsidRDefault="009479CD" w:rsidP="00445295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r>
              <w:rPr>
                <w:rStyle w:val="Strong"/>
              </w:rPr>
              <w:t>English</w:t>
            </w:r>
            <w:r>
              <w:t>: Advanced proficiency (written and spoken).</w:t>
            </w:r>
          </w:p>
          <w:p w:rsidR="009479CD" w:rsidRPr="001F6E3D" w:rsidRDefault="009479CD" w:rsidP="00445295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r>
              <w:rPr>
                <w:rStyle w:val="Strong"/>
              </w:rPr>
              <w:t>German</w:t>
            </w:r>
            <w:r>
              <w:t>: Intermediate proficiency (written and spoken).</w:t>
            </w:r>
          </w:p>
        </w:tc>
      </w:tr>
    </w:tbl>
    <w:p w:rsidR="00452156" w:rsidRDefault="00452156" w:rsidP="001F6E3D">
      <w:pPr>
        <w:pStyle w:val="Heading1"/>
      </w:pPr>
    </w:p>
    <w:p w:rsidR="001F6E3D" w:rsidRDefault="001F6E3D" w:rsidP="001F6E3D">
      <w:pPr>
        <w:pStyle w:val="Heading1"/>
      </w:pPr>
      <w:r>
        <w:t>Social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400"/>
        <w:gridCol w:w="5400"/>
      </w:tblGrid>
      <w:tr w:rsidR="001F6E3D" w:rsidTr="0004416A">
        <w:tc>
          <w:tcPr>
            <w:tcW w:w="4680" w:type="dxa"/>
          </w:tcPr>
          <w:p w:rsidR="001F6E3D" w:rsidRPr="001F6E3D" w:rsidRDefault="001F6E3D" w:rsidP="0004416A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r w:rsidRPr="001F6E3D">
              <w:rPr>
                <w:b/>
              </w:rPr>
              <w:t>Strong communication and collaboration in cross-functional teams.</w:t>
            </w:r>
          </w:p>
          <w:p w:rsidR="001F6E3D" w:rsidRPr="001F6E3D" w:rsidRDefault="001F6E3D" w:rsidP="001F6E3D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r w:rsidRPr="001F6E3D">
              <w:rPr>
                <w:b/>
              </w:rPr>
              <w:t>Problem-solving with a focus on client needs.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1F6E3D" w:rsidRDefault="001F6E3D" w:rsidP="001F6E3D">
            <w:pPr>
              <w:pStyle w:val="ListBullet"/>
              <w:rPr>
                <w:b/>
              </w:rPr>
            </w:pPr>
            <w:r>
              <w:rPr>
                <w:b/>
              </w:rPr>
              <w:t>Adaptable in diverse settings and remote work environments.</w:t>
            </w:r>
          </w:p>
          <w:p w:rsidR="001F6E3D" w:rsidRPr="001F6E3D" w:rsidRDefault="001F6E3D" w:rsidP="001F6E3D">
            <w:pPr>
              <w:pStyle w:val="ListBullet"/>
              <w:rPr>
                <w:b/>
              </w:rPr>
            </w:pPr>
            <w:r>
              <w:rPr>
                <w:b/>
              </w:rPr>
              <w:t>Quick learner, able to efficiently grasp and apply new technologies.</w:t>
            </w:r>
          </w:p>
        </w:tc>
      </w:tr>
    </w:tbl>
    <w:p w:rsidR="00BC7376" w:rsidRPr="00BC7376" w:rsidRDefault="00BC7376" w:rsidP="009479CD"/>
    <w:sectPr w:rsidR="00BC7376" w:rsidRPr="00BC7376" w:rsidSect="00452156">
      <w:footerReference w:type="default" r:id="rId12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07C" w:rsidRDefault="006E607C" w:rsidP="00725803">
      <w:pPr>
        <w:spacing w:after="0"/>
      </w:pPr>
      <w:r>
        <w:separator/>
      </w:r>
    </w:p>
  </w:endnote>
  <w:endnote w:type="continuationSeparator" w:id="0">
    <w:p w:rsidR="006E607C" w:rsidRDefault="006E607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1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07C" w:rsidRDefault="006E607C" w:rsidP="00725803">
      <w:pPr>
        <w:spacing w:after="0"/>
      </w:pPr>
      <w:r>
        <w:separator/>
      </w:r>
    </w:p>
  </w:footnote>
  <w:footnote w:type="continuationSeparator" w:id="0">
    <w:p w:rsidR="006E607C" w:rsidRDefault="006E607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CB086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027AAA"/>
    <w:multiLevelType w:val="hybridMultilevel"/>
    <w:tmpl w:val="2CD8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26"/>
    <w:rsid w:val="00025E77"/>
    <w:rsid w:val="00027312"/>
    <w:rsid w:val="000645F2"/>
    <w:rsid w:val="00082F03"/>
    <w:rsid w:val="000835A0"/>
    <w:rsid w:val="000934A2"/>
    <w:rsid w:val="000E4B86"/>
    <w:rsid w:val="0017103F"/>
    <w:rsid w:val="001B0955"/>
    <w:rsid w:val="001E1414"/>
    <w:rsid w:val="001F6E3D"/>
    <w:rsid w:val="00227784"/>
    <w:rsid w:val="0023705D"/>
    <w:rsid w:val="00250A31"/>
    <w:rsid w:val="00251C13"/>
    <w:rsid w:val="002922D0"/>
    <w:rsid w:val="002D661B"/>
    <w:rsid w:val="00340B03"/>
    <w:rsid w:val="003603BB"/>
    <w:rsid w:val="0037268D"/>
    <w:rsid w:val="00380AE7"/>
    <w:rsid w:val="003A6943"/>
    <w:rsid w:val="00410BA2"/>
    <w:rsid w:val="00434074"/>
    <w:rsid w:val="00452156"/>
    <w:rsid w:val="00463C3B"/>
    <w:rsid w:val="004937AE"/>
    <w:rsid w:val="004E2970"/>
    <w:rsid w:val="005026DD"/>
    <w:rsid w:val="00513EFC"/>
    <w:rsid w:val="0052113B"/>
    <w:rsid w:val="00564951"/>
    <w:rsid w:val="00573BF9"/>
    <w:rsid w:val="00580F26"/>
    <w:rsid w:val="0059636A"/>
    <w:rsid w:val="005A4A49"/>
    <w:rsid w:val="005B1D68"/>
    <w:rsid w:val="00611B37"/>
    <w:rsid w:val="006252B4"/>
    <w:rsid w:val="00646BA2"/>
    <w:rsid w:val="00675EA0"/>
    <w:rsid w:val="00683657"/>
    <w:rsid w:val="006C08A0"/>
    <w:rsid w:val="006C47D8"/>
    <w:rsid w:val="006D2D08"/>
    <w:rsid w:val="006E607C"/>
    <w:rsid w:val="006F26A2"/>
    <w:rsid w:val="0070237E"/>
    <w:rsid w:val="00725803"/>
    <w:rsid w:val="00725CB5"/>
    <w:rsid w:val="007307A3"/>
    <w:rsid w:val="00752315"/>
    <w:rsid w:val="007F4C84"/>
    <w:rsid w:val="00857E6B"/>
    <w:rsid w:val="008968C4"/>
    <w:rsid w:val="008D7C1C"/>
    <w:rsid w:val="0092291B"/>
    <w:rsid w:val="00932D92"/>
    <w:rsid w:val="009479CD"/>
    <w:rsid w:val="0095272C"/>
    <w:rsid w:val="00953926"/>
    <w:rsid w:val="00972024"/>
    <w:rsid w:val="009C4F2F"/>
    <w:rsid w:val="009F04D2"/>
    <w:rsid w:val="009F2BA7"/>
    <w:rsid w:val="009F6DA0"/>
    <w:rsid w:val="00A01182"/>
    <w:rsid w:val="00A151C0"/>
    <w:rsid w:val="00AD13CB"/>
    <w:rsid w:val="00AD3FD8"/>
    <w:rsid w:val="00B370A8"/>
    <w:rsid w:val="00B87B74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700C8"/>
  <w15:chartTrackingRefBased/>
  <w15:docId w15:val="{3BAEE223-27C6-48F1-A6C6-765C1791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4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thalimi.netlify.app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a\AppData\Roaming\Microsoft\Templates\Stylish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7397647E3248F79B93671384E1C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4181D-65B8-4154-A38F-C3962EE5788C}"/>
      </w:docPartPr>
      <w:docPartBody>
        <w:p w:rsidR="006D6520" w:rsidRDefault="00BA33D4">
          <w:pPr>
            <w:pStyle w:val="8C7397647E3248F79B93671384E1C936"/>
          </w:pPr>
          <w:r w:rsidRPr="009D0878">
            <w:t>Address</w:t>
          </w:r>
        </w:p>
      </w:docPartBody>
    </w:docPart>
    <w:docPart>
      <w:docPartPr>
        <w:name w:val="9E50FF4EA84C4FADBEE151B85B493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57A24-C447-4888-8C00-F0EA4A36714E}"/>
      </w:docPartPr>
      <w:docPartBody>
        <w:p w:rsidR="006D6520" w:rsidRDefault="00BA33D4">
          <w:pPr>
            <w:pStyle w:val="9E50FF4EA84C4FADBEE151B85B4938C8"/>
          </w:pPr>
          <w:r w:rsidRPr="009D0878">
            <w:t>Phone</w:t>
          </w:r>
        </w:p>
      </w:docPartBody>
    </w:docPart>
    <w:docPart>
      <w:docPartPr>
        <w:name w:val="D9D102AA105444ED8534BDF9EC098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5FFDB-9328-4870-AC8E-188148C3DF89}"/>
      </w:docPartPr>
      <w:docPartBody>
        <w:p w:rsidR="006D6520" w:rsidRDefault="00BA33D4">
          <w:pPr>
            <w:pStyle w:val="D9D102AA105444ED8534BDF9EC098607"/>
          </w:pPr>
          <w:r w:rsidRPr="009D0878">
            <w:t>Email</w:t>
          </w:r>
        </w:p>
      </w:docPartBody>
    </w:docPart>
    <w:docPart>
      <w:docPartPr>
        <w:name w:val="8D083695FD5D4E21B62D0EF7C6446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66B69-E056-4BA2-B317-A33C1DE490E6}"/>
      </w:docPartPr>
      <w:docPartBody>
        <w:p w:rsidR="006D6520" w:rsidRDefault="00BA33D4">
          <w:pPr>
            <w:pStyle w:val="8D083695FD5D4E21B62D0EF7C6446D48"/>
          </w:pPr>
          <w:r w:rsidRPr="009D0878">
            <w:t>LinkedIn Profile</w:t>
          </w:r>
        </w:p>
      </w:docPartBody>
    </w:docPart>
    <w:docPart>
      <w:docPartPr>
        <w:name w:val="506E8E4A35864754AB4470E49958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BEEB6-5102-4C50-AEC1-9B70F89DBCB5}"/>
      </w:docPartPr>
      <w:docPartBody>
        <w:p w:rsidR="006D6520" w:rsidRDefault="00BA33D4">
          <w:pPr>
            <w:pStyle w:val="506E8E4A35864754AB4470E49958A420"/>
          </w:pPr>
          <w:r>
            <w:t>Skills</w:t>
          </w:r>
        </w:p>
      </w:docPartBody>
    </w:docPart>
    <w:docPart>
      <w:docPartPr>
        <w:name w:val="946C7B3277984FF9A221B6C5BCCC9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BA022-DA8F-4EC8-A31F-C4B6D46423E2}"/>
      </w:docPartPr>
      <w:docPartBody>
        <w:p w:rsidR="006D6520" w:rsidRDefault="00BA33D4">
          <w:pPr>
            <w:pStyle w:val="946C7B3277984FF9A221B6C5BCCC9EA7"/>
          </w:pPr>
          <w:r w:rsidRPr="00AD3FD8">
            <w:t>Experience</w:t>
          </w:r>
        </w:p>
      </w:docPartBody>
    </w:docPart>
    <w:docPart>
      <w:docPartPr>
        <w:name w:val="4D484EA3EBAA4F46BECC54D9C9657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EB3E1-12DE-4020-A5CB-E03E233E0B2F}"/>
      </w:docPartPr>
      <w:docPartBody>
        <w:p w:rsidR="006D6520" w:rsidRDefault="00BA33D4">
          <w:pPr>
            <w:pStyle w:val="4D484EA3EBAA4F46BECC54D9C965721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4D"/>
    <w:rsid w:val="002F764D"/>
    <w:rsid w:val="006713E6"/>
    <w:rsid w:val="006D6520"/>
    <w:rsid w:val="00BA33D4"/>
    <w:rsid w:val="00CD5EE1"/>
    <w:rsid w:val="00F8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97F4FA70D3486AAB081061F60DE36C">
    <w:name w:val="C297F4FA70D3486AAB081061F60DE36C"/>
  </w:style>
  <w:style w:type="paragraph" w:customStyle="1" w:styleId="6060EF1EB48F4F87A8C589194C8AE787">
    <w:name w:val="6060EF1EB48F4F87A8C589194C8AE787"/>
  </w:style>
  <w:style w:type="paragraph" w:customStyle="1" w:styleId="8C7397647E3248F79B93671384E1C936">
    <w:name w:val="8C7397647E3248F79B93671384E1C936"/>
  </w:style>
  <w:style w:type="paragraph" w:customStyle="1" w:styleId="9E50FF4EA84C4FADBEE151B85B4938C8">
    <w:name w:val="9E50FF4EA84C4FADBEE151B85B4938C8"/>
  </w:style>
  <w:style w:type="paragraph" w:customStyle="1" w:styleId="D9D102AA105444ED8534BDF9EC098607">
    <w:name w:val="D9D102AA105444ED8534BDF9EC098607"/>
  </w:style>
  <w:style w:type="paragraph" w:customStyle="1" w:styleId="8D083695FD5D4E21B62D0EF7C6446D48">
    <w:name w:val="8D083695FD5D4E21B62D0EF7C6446D48"/>
  </w:style>
  <w:style w:type="paragraph" w:customStyle="1" w:styleId="5A9BA01C00444A948337BBECC1A027C4">
    <w:name w:val="5A9BA01C00444A948337BBECC1A027C4"/>
  </w:style>
  <w:style w:type="paragraph" w:customStyle="1" w:styleId="CB213FC48C9F46EBBB4C005A40962555">
    <w:name w:val="CB213FC48C9F46EBBB4C005A40962555"/>
  </w:style>
  <w:style w:type="paragraph" w:customStyle="1" w:styleId="506E8E4A35864754AB4470E49958A420">
    <w:name w:val="506E8E4A35864754AB4470E49958A420"/>
  </w:style>
  <w:style w:type="paragraph" w:customStyle="1" w:styleId="2E73C1D8D9BC472881860745F8EB257B">
    <w:name w:val="2E73C1D8D9BC472881860745F8EB257B"/>
  </w:style>
  <w:style w:type="paragraph" w:customStyle="1" w:styleId="D9D7C96BF4344E0EAF5B085C2C3C6725">
    <w:name w:val="D9D7C96BF4344E0EAF5B085C2C3C6725"/>
  </w:style>
  <w:style w:type="paragraph" w:customStyle="1" w:styleId="49C8FE27354C4F5692E68943C913BB26">
    <w:name w:val="49C8FE27354C4F5692E68943C913BB26"/>
  </w:style>
  <w:style w:type="paragraph" w:customStyle="1" w:styleId="D86FC87E96DC4F599C913D58630CB1D9">
    <w:name w:val="D86FC87E96DC4F599C913D58630CB1D9"/>
  </w:style>
  <w:style w:type="paragraph" w:customStyle="1" w:styleId="9D62A3E57BA74119ACDAA27708AB8DD2">
    <w:name w:val="9D62A3E57BA74119ACDAA27708AB8DD2"/>
  </w:style>
  <w:style w:type="paragraph" w:customStyle="1" w:styleId="946C7B3277984FF9A221B6C5BCCC9EA7">
    <w:name w:val="946C7B3277984FF9A221B6C5BCCC9EA7"/>
  </w:style>
  <w:style w:type="paragraph" w:customStyle="1" w:styleId="078FF3F1A768460A9ECCC10060A89DBA">
    <w:name w:val="078FF3F1A768460A9ECCC10060A89DBA"/>
  </w:style>
  <w:style w:type="paragraph" w:customStyle="1" w:styleId="48981CF33F254CC3A33734B98C58911E">
    <w:name w:val="48981CF33F254CC3A33734B98C58911E"/>
  </w:style>
  <w:style w:type="paragraph" w:customStyle="1" w:styleId="0AF95A867B904095BDF835B97577D275">
    <w:name w:val="0AF95A867B904095BDF835B97577D27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A8A3D4C0CBE4497BBA0B52A1FC3DAEDC">
    <w:name w:val="A8A3D4C0CBE4497BBA0B52A1FC3DAEDC"/>
  </w:style>
  <w:style w:type="paragraph" w:customStyle="1" w:styleId="CD097D76326943868CAE7454AB60F9F6">
    <w:name w:val="CD097D76326943868CAE7454AB60F9F6"/>
  </w:style>
  <w:style w:type="paragraph" w:customStyle="1" w:styleId="4470BE4F367D47B6BDBBA8352F03CEE4">
    <w:name w:val="4470BE4F367D47B6BDBBA8352F03CEE4"/>
  </w:style>
  <w:style w:type="paragraph" w:customStyle="1" w:styleId="65787F5B94C640E4A6D5DC4B7F16B0FE">
    <w:name w:val="65787F5B94C640E4A6D5DC4B7F16B0FE"/>
  </w:style>
  <w:style w:type="paragraph" w:customStyle="1" w:styleId="EC19872CA3F748CC8A2D607DDE8D24CC">
    <w:name w:val="EC19872CA3F748CC8A2D607DDE8D24CC"/>
  </w:style>
  <w:style w:type="paragraph" w:customStyle="1" w:styleId="A520DB3FDCCA472E89B5FAAD15B64986">
    <w:name w:val="A520DB3FDCCA472E89B5FAAD15B64986"/>
  </w:style>
  <w:style w:type="paragraph" w:customStyle="1" w:styleId="9A22C4F0A16746A991F92CA7FEF08739">
    <w:name w:val="9A22C4F0A16746A991F92CA7FEF08739"/>
  </w:style>
  <w:style w:type="paragraph" w:customStyle="1" w:styleId="4D484EA3EBAA4F46BECC54D9C9657217">
    <w:name w:val="4D484EA3EBAA4F46BECC54D9C9657217"/>
  </w:style>
  <w:style w:type="paragraph" w:customStyle="1" w:styleId="D712DC4DBB724418B5EBD4B04F2B96B5">
    <w:name w:val="D712DC4DBB724418B5EBD4B04F2B96B5"/>
  </w:style>
  <w:style w:type="paragraph" w:customStyle="1" w:styleId="22774E2238AA4955AC4F524969A64215">
    <w:name w:val="22774E2238AA4955AC4F524969A64215"/>
  </w:style>
  <w:style w:type="paragraph" w:customStyle="1" w:styleId="2F1CF029B9754EEF81D718567578197D">
    <w:name w:val="2F1CF029B9754EEF81D718567578197D"/>
  </w:style>
  <w:style w:type="paragraph" w:customStyle="1" w:styleId="F0F56047A99E47F2ADFAA47AECB5513B">
    <w:name w:val="F0F56047A99E47F2ADFAA47AECB5513B"/>
  </w:style>
  <w:style w:type="paragraph" w:customStyle="1" w:styleId="9CB880858A61462285EEFB7E9A8BAD7F">
    <w:name w:val="9CB880858A61462285EEFB7E9A8BAD7F"/>
  </w:style>
  <w:style w:type="paragraph" w:customStyle="1" w:styleId="52F44689725C44F08C3256C0D531D436">
    <w:name w:val="52F44689725C44F08C3256C0D531D436"/>
  </w:style>
  <w:style w:type="paragraph" w:customStyle="1" w:styleId="36891990E6274063943B69AD016011BF">
    <w:name w:val="36891990E6274063943B69AD016011BF"/>
  </w:style>
  <w:style w:type="paragraph" w:customStyle="1" w:styleId="51C2B7BB645B45DE9A47989F8079271A">
    <w:name w:val="51C2B7BB645B45DE9A47989F8079271A"/>
  </w:style>
  <w:style w:type="paragraph" w:customStyle="1" w:styleId="77E1DE172DC44729809CF3C3BB669BF7">
    <w:name w:val="77E1DE172DC44729809CF3C3BB669BF7"/>
  </w:style>
  <w:style w:type="paragraph" w:customStyle="1" w:styleId="576DA211E73A456AA58B47AB388D5BBE">
    <w:name w:val="576DA211E73A456AA58B47AB388D5BBE"/>
  </w:style>
  <w:style w:type="paragraph" w:customStyle="1" w:styleId="1315D495D4D841BFAA85C987958CCBD9">
    <w:name w:val="1315D495D4D841BFAA85C987958CCBD9"/>
  </w:style>
  <w:style w:type="paragraph" w:customStyle="1" w:styleId="36EB05C6770043C886F6F9341CA08D24">
    <w:name w:val="36EB05C6770043C886F6F9341CA08D24"/>
  </w:style>
  <w:style w:type="paragraph" w:customStyle="1" w:styleId="98E894D458CC4F99BA25D02B71B3B55B">
    <w:name w:val="98E894D458CC4F99BA25D02B71B3B55B"/>
    <w:rsid w:val="002F764D"/>
  </w:style>
  <w:style w:type="paragraph" w:customStyle="1" w:styleId="F7EB1B37A4D54E878D4885202836F8B8">
    <w:name w:val="F7EB1B37A4D54E878D4885202836F8B8"/>
    <w:rsid w:val="002F764D"/>
  </w:style>
  <w:style w:type="paragraph" w:customStyle="1" w:styleId="301F68045AF543EB99FE68522241A696">
    <w:name w:val="301F68045AF543EB99FE68522241A696"/>
    <w:rsid w:val="002F764D"/>
  </w:style>
  <w:style w:type="paragraph" w:customStyle="1" w:styleId="C1848C77B4C44D7B8F86A3D9031AF974">
    <w:name w:val="C1848C77B4C44D7B8F86A3D9031AF974"/>
    <w:rsid w:val="002F764D"/>
  </w:style>
  <w:style w:type="paragraph" w:customStyle="1" w:styleId="C46AFF24A1A643848EAD88D354C17B9D">
    <w:name w:val="C46AFF24A1A643848EAD88D354C17B9D"/>
    <w:rsid w:val="002F764D"/>
  </w:style>
  <w:style w:type="paragraph" w:customStyle="1" w:styleId="5758DB9E080A434B9DDB3AA6C82A6313">
    <w:name w:val="5758DB9E080A434B9DDB3AA6C82A6313"/>
    <w:rsid w:val="002F764D"/>
  </w:style>
  <w:style w:type="paragraph" w:customStyle="1" w:styleId="B99053205E044DBBB46EC316BEF72F96">
    <w:name w:val="B99053205E044DBBB46EC316BEF72F96"/>
    <w:rsid w:val="002F764D"/>
  </w:style>
  <w:style w:type="paragraph" w:customStyle="1" w:styleId="D3BA7894595E45AE874DD835A2ABDDB4">
    <w:name w:val="D3BA7894595E45AE874DD835A2ABDDB4"/>
    <w:rsid w:val="006D6520"/>
  </w:style>
  <w:style w:type="paragraph" w:customStyle="1" w:styleId="66A0F0BA35E34553996676E803D54531">
    <w:name w:val="66A0F0BA35E34553996676E803D54531"/>
    <w:rsid w:val="006D6520"/>
  </w:style>
  <w:style w:type="paragraph" w:customStyle="1" w:styleId="0CB94363BBA04D29877B578C4FEC7041">
    <w:name w:val="0CB94363BBA04D29877B578C4FEC7041"/>
    <w:rsid w:val="006D6520"/>
  </w:style>
  <w:style w:type="paragraph" w:customStyle="1" w:styleId="7CB623BF9A084B0DAE609892235556C0">
    <w:name w:val="7CB623BF9A084B0DAE609892235556C0"/>
    <w:rsid w:val="006D6520"/>
  </w:style>
  <w:style w:type="paragraph" w:customStyle="1" w:styleId="5B06B55723C847D49C893572B0E0D618">
    <w:name w:val="5B06B55723C847D49C893572B0E0D618"/>
    <w:rsid w:val="006D6520"/>
  </w:style>
  <w:style w:type="paragraph" w:customStyle="1" w:styleId="C4F9AD555FE948709E681D03B3FD262E">
    <w:name w:val="C4F9AD555FE948709E681D03B3FD262E"/>
    <w:rsid w:val="006D6520"/>
  </w:style>
  <w:style w:type="paragraph" w:customStyle="1" w:styleId="4BAEC938A42A4E7EB7F29CD07ECD1859">
    <w:name w:val="4BAEC938A42A4E7EB7F29CD07ECD1859"/>
    <w:rsid w:val="006D6520"/>
  </w:style>
  <w:style w:type="paragraph" w:customStyle="1" w:styleId="72D07FB2635B4BD4BE0E739C4E761823">
    <w:name w:val="72D07FB2635B4BD4BE0E739C4E761823"/>
    <w:rsid w:val="006D6520"/>
  </w:style>
  <w:style w:type="paragraph" w:customStyle="1" w:styleId="6275BCD2B90F4A43B41037D74D696F53">
    <w:name w:val="6275BCD2B90F4A43B41037D74D696F53"/>
    <w:rsid w:val="006D6520"/>
  </w:style>
  <w:style w:type="paragraph" w:customStyle="1" w:styleId="C1790EEA0236429D8FF92B5DE56F532B">
    <w:name w:val="C1790EEA0236429D8FF92B5DE56F532B"/>
    <w:rsid w:val="00F815E3"/>
  </w:style>
  <w:style w:type="paragraph" w:customStyle="1" w:styleId="803C9B1C593B4D34AC0C73D4A803FDCB">
    <w:name w:val="803C9B1C593B4D34AC0C73D4A803FDCB"/>
    <w:rsid w:val="00F815E3"/>
  </w:style>
  <w:style w:type="paragraph" w:customStyle="1" w:styleId="FA1604747F014C3EB8F3788BB44CB19E">
    <w:name w:val="FA1604747F014C3EB8F3788BB44CB19E"/>
    <w:rsid w:val="00F815E3"/>
  </w:style>
  <w:style w:type="paragraph" w:customStyle="1" w:styleId="D82ECC3DD8AB44BC99B32C1E38B35399">
    <w:name w:val="D82ECC3DD8AB44BC99B32C1E38B35399"/>
    <w:rsid w:val="00F815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Art</Abstract>
  <CompanyAddress>Prishtina, Kosovo</CompanyAddress>
  <CompanyPhone>+38344257907</CompanyPhone>
  <CompanyFax/>
  <CompanyEmail>arthalimi989@gmail.com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B80F29-3488-4B18-8787-6554E3DB0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Stylish sales resume</Template>
  <TotalTime>131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Halimi</dc:creator>
  <cp:keywords>Art Halimi</cp:keywords>
  <dc:description/>
  <cp:lastModifiedBy>Art Halimi</cp:lastModifiedBy>
  <cp:revision>6</cp:revision>
  <dcterms:created xsi:type="dcterms:W3CDTF">2024-08-19T16:02:00Z</dcterms:created>
  <dcterms:modified xsi:type="dcterms:W3CDTF">2024-09-26T20:36:00Z</dcterms:modified>
  <cp:category>Halimi</cp:category>
  <cp:contentStatus>Portfolio /GitHub link</cp:contentStatus>
</cp:coreProperties>
</file>